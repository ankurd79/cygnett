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40" w:type="dxa"/>
        <w:tblInd w:w="-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70"/>
        <w:gridCol w:w="7380"/>
      </w:tblGrid>
      <w:tr w:rsidR="001B2ABD" w:rsidTr="008212DE">
        <w:trPr>
          <w:trHeight w:val="4410"/>
        </w:trPr>
        <w:tc>
          <w:tcPr>
            <w:tcW w:w="369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038350" cy="2122805"/>
                      <wp:effectExtent l="19050" t="19050" r="38100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A034BBC" id="Oval 2" o:spid="_x0000_s1026" alt="Title: Professional Headshot of Man" style="width:160.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7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380" w:type="dxa"/>
            <w:vAlign w:val="bottom"/>
          </w:tcPr>
          <w:p w:rsidR="006E6D18" w:rsidRDefault="006E6D18" w:rsidP="00CB5979">
            <w:pPr>
              <w:pStyle w:val="Title"/>
              <w:rPr>
                <w:b/>
                <w:bCs/>
                <w:sz w:val="56"/>
                <w:szCs w:val="56"/>
              </w:rPr>
            </w:pPr>
            <w:r w:rsidRPr="006E6D18">
              <w:rPr>
                <w:b/>
                <w:bCs/>
                <w:sz w:val="56"/>
                <w:szCs w:val="56"/>
              </w:rPr>
              <w:t>Sheld</w:t>
            </w:r>
            <w:r>
              <w:rPr>
                <w:b/>
                <w:bCs/>
                <w:sz w:val="56"/>
                <w:szCs w:val="56"/>
              </w:rPr>
              <w:t xml:space="preserve">on </w:t>
            </w:r>
            <w:r w:rsidRPr="006E6D18">
              <w:rPr>
                <w:b/>
                <w:bCs/>
                <w:sz w:val="56"/>
                <w:szCs w:val="56"/>
              </w:rPr>
              <w:t>Coutinho</w:t>
            </w:r>
          </w:p>
          <w:p w:rsidR="002A41DA" w:rsidRPr="002A41DA" w:rsidRDefault="002A41DA" w:rsidP="002A41DA">
            <w:pPr>
              <w:rPr>
                <w:rFonts w:ascii="Times New Roman" w:hAnsi="Times New Roman" w:cs="Times New Roman"/>
              </w:rPr>
            </w:pPr>
          </w:p>
          <w:p w:rsidR="006C733B" w:rsidRPr="006E268D" w:rsidRDefault="006C733B" w:rsidP="006C733B">
            <w:pPr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6E268D">
              <w:rPr>
                <w:i/>
                <w:iCs/>
                <w:sz w:val="23"/>
                <w:szCs w:val="23"/>
              </w:rPr>
              <w:t xml:space="preserve">Seeking a position that will utilize my professional skills and personal competence with strong commitments towards innovation, motivation and professional services. </w:t>
            </w:r>
            <w:r w:rsidRPr="006E268D">
              <w:rPr>
                <w:rStyle w:val="Emphasis"/>
                <w:i w:val="0"/>
                <w:iCs w:val="0"/>
                <w:sz w:val="24"/>
                <w:szCs w:val="24"/>
              </w:rPr>
              <w:t>Working.</w:t>
            </w:r>
          </w:p>
          <w:p w:rsidR="006C733B" w:rsidRPr="006E268D" w:rsidRDefault="006C733B" w:rsidP="006C733B">
            <w:pPr>
              <w:pStyle w:val="Default"/>
              <w:rPr>
                <w:i/>
                <w:iCs/>
              </w:rPr>
            </w:pPr>
          </w:p>
          <w:p w:rsidR="002A41DA" w:rsidRPr="002A41DA" w:rsidRDefault="006C733B" w:rsidP="006C733B">
            <w:pPr>
              <w:rPr>
                <w:sz w:val="24"/>
                <w:szCs w:val="24"/>
              </w:rPr>
            </w:pPr>
            <w:r w:rsidRPr="006E268D">
              <w:rPr>
                <w:i/>
                <w:iCs/>
              </w:rPr>
              <w:t xml:space="preserve"> </w:t>
            </w:r>
            <w:r w:rsidRPr="006E268D">
              <w:rPr>
                <w:i/>
                <w:iCs/>
                <w:sz w:val="23"/>
                <w:szCs w:val="23"/>
              </w:rPr>
              <w:t>Proactive, energetic, reliable and focused on results offering experience in different level of busy office environments. I am sincere, result oriented, self-motivated, loyal, and disciplined towards my work, always maintain a positive attitude and hard working. I love to interact with people from different cultures. A strong desire to work in a fast-paced Dept. I'm a fast learner</w:t>
            </w:r>
            <w:r w:rsidRPr="006E268D">
              <w:rPr>
                <w:i/>
                <w:iCs/>
                <w:sz w:val="22"/>
              </w:rPr>
              <w:t>.</w:t>
            </w:r>
          </w:p>
        </w:tc>
      </w:tr>
      <w:tr w:rsidR="002A41DA" w:rsidTr="008212DE">
        <w:tc>
          <w:tcPr>
            <w:tcW w:w="3690" w:type="dxa"/>
          </w:tcPr>
          <w:p w:rsidR="00C405FA" w:rsidRDefault="00C405F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</w:p>
          <w:p w:rsidR="00C405FA" w:rsidRDefault="00C405F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Personal Details:</w:t>
            </w:r>
          </w:p>
          <w:p w:rsidR="00C405FA" w:rsidRDefault="00C405F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</w:p>
          <w:p w:rsidR="00C405FA" w:rsidRDefault="00C405FA" w:rsidP="00F54BF6">
            <w:pPr>
              <w:pStyle w:val="TableParagraph"/>
              <w:numPr>
                <w:ilvl w:val="0"/>
                <w:numId w:val="24"/>
              </w:num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bCs/>
                <w:sz w:val="24"/>
                <w:szCs w:val="24"/>
              </w:rPr>
              <w:t>Date of Birth: 5</w:t>
            </w:r>
            <w:r w:rsidRPr="00C405FA">
              <w:rPr>
                <w:rFonts w:asciiTheme="majorBidi" w:hAnsiTheme="majorBidi" w:cstheme="majorBidi"/>
                <w:bCs/>
                <w:sz w:val="24"/>
                <w:szCs w:val="24"/>
                <w:vertAlign w:val="superscript"/>
              </w:rPr>
              <w:t>th</w:t>
            </w:r>
            <w:r w:rsidRPr="00C405F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May 1997</w:t>
            </w:r>
          </w:p>
          <w:p w:rsidR="00F54BF6" w:rsidRDefault="00F54BF6" w:rsidP="00CB5979">
            <w:pPr>
              <w:pStyle w:val="TableParagraph"/>
              <w:ind w:left="-115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F54BF6" w:rsidRDefault="00F54BF6" w:rsidP="00F54BF6">
            <w:pPr>
              <w:pStyle w:val="TableParagraph"/>
              <w:numPr>
                <w:ilvl w:val="0"/>
                <w:numId w:val="24"/>
              </w:num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Marital Status: Single</w:t>
            </w:r>
          </w:p>
          <w:p w:rsidR="00F54BF6" w:rsidRDefault="00F54BF6" w:rsidP="00CB5979">
            <w:pPr>
              <w:pStyle w:val="TableParagraph"/>
              <w:ind w:left="-115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F54BF6" w:rsidRPr="00C405FA" w:rsidRDefault="00F54BF6" w:rsidP="00F54BF6">
            <w:pPr>
              <w:pStyle w:val="TableParagraph"/>
              <w:numPr>
                <w:ilvl w:val="0"/>
                <w:numId w:val="24"/>
              </w:num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Nationality: Indian</w:t>
            </w:r>
          </w:p>
          <w:p w:rsidR="00C405FA" w:rsidRDefault="00C405F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</w:p>
          <w:p w:rsidR="002A41DA" w:rsidRPr="00F64ADD" w:rsidRDefault="00C405F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Address</w:t>
            </w:r>
            <w:r w:rsidR="002A41DA" w:rsidRPr="00F64ADD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:</w:t>
            </w:r>
          </w:p>
          <w:p w:rsidR="006E6D18" w:rsidRPr="00106141" w:rsidRDefault="00F54BF6" w:rsidP="00F54BF6">
            <w:pPr>
              <w:pStyle w:val="TableParagraph"/>
              <w:numPr>
                <w:ilvl w:val="0"/>
                <w:numId w:val="25"/>
              </w:numPr>
              <w:spacing w:before="118"/>
              <w:ind w:right="65"/>
              <w:jc w:val="both"/>
              <w:rPr>
                <w:rFonts w:ascii="Times New Roman" w:hAnsi="Times New Roman" w:cs="Times New Roman"/>
              </w:rPr>
            </w:pPr>
            <w:r w:rsidRPr="00106141">
              <w:rPr>
                <w:rFonts w:ascii="Times New Roman" w:hAnsi="Times New Roman" w:cs="Times New Roman"/>
              </w:rPr>
              <w:t>Andheri (E), Mumbai,India-93</w:t>
            </w:r>
          </w:p>
          <w:p w:rsidR="00F64ADD" w:rsidRPr="00C405FA" w:rsidRDefault="002A41DA" w:rsidP="00CB5979">
            <w:pPr>
              <w:pStyle w:val="TableParagraph"/>
              <w:tabs>
                <w:tab w:val="left" w:pos="2878"/>
              </w:tabs>
              <w:spacing w:before="118"/>
              <w:ind w:left="-115" w:right="9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405F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E-mail:</w:t>
            </w:r>
            <w:r w:rsidRPr="00C405F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6E6D18" w:rsidRPr="006E6D18" w:rsidRDefault="00023571" w:rsidP="006E6D18">
            <w:pPr>
              <w:pStyle w:val="TableParagraph"/>
              <w:tabs>
                <w:tab w:val="left" w:pos="2405"/>
              </w:tabs>
              <w:spacing w:before="118"/>
              <w:ind w:left="-295" w:right="-385" w:firstLine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6E6D18" w:rsidRPr="006E6D1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sheldon.coutinho@rediffmail.com</w:t>
              </w:r>
            </w:hyperlink>
          </w:p>
          <w:p w:rsidR="00F64ADD" w:rsidRDefault="002A41DA" w:rsidP="006E6D18">
            <w:pPr>
              <w:pStyle w:val="TableParagraph"/>
              <w:spacing w:before="118"/>
              <w:ind w:left="-385" w:right="1145" w:firstLine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4AD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Cell:</w:t>
            </w:r>
            <w:r w:rsidRPr="00F6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6D18" w:rsidRDefault="006E6D18" w:rsidP="00F54BF6">
            <w:pPr>
              <w:pStyle w:val="TableParagraph"/>
              <w:numPr>
                <w:ilvl w:val="0"/>
                <w:numId w:val="25"/>
              </w:numPr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6E6D18">
              <w:rPr>
                <w:rFonts w:ascii="Times New Roman" w:hAnsi="Times New Roman" w:cs="Times New Roman"/>
                <w:sz w:val="24"/>
                <w:szCs w:val="24"/>
              </w:rPr>
              <w:t xml:space="preserve">+91 9833633450 ; </w:t>
            </w:r>
          </w:p>
          <w:p w:rsidR="002A41DA" w:rsidRDefault="006E6D18" w:rsidP="00F54BF6">
            <w:pPr>
              <w:pStyle w:val="TableParagraph"/>
              <w:numPr>
                <w:ilvl w:val="0"/>
                <w:numId w:val="25"/>
              </w:numPr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6E6D18">
              <w:rPr>
                <w:rFonts w:ascii="Times New Roman" w:hAnsi="Times New Roman" w:cs="Times New Roman"/>
                <w:sz w:val="24"/>
                <w:szCs w:val="24"/>
              </w:rPr>
              <w:t>+91 8452034890</w:t>
            </w:r>
          </w:p>
          <w:p w:rsidR="006E6D18" w:rsidRPr="00F64ADD" w:rsidRDefault="006E6D18" w:rsidP="00CB5979">
            <w:pPr>
              <w:pStyle w:val="TableParagraph"/>
              <w:spacing w:before="6"/>
              <w:ind w:left="-11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41DA" w:rsidRPr="00F64ADD" w:rsidRDefault="002A41D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F64ADD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Interest:</w:t>
            </w:r>
          </w:p>
          <w:p w:rsidR="002A41DA" w:rsidRPr="00F64ADD" w:rsidRDefault="00CC4228" w:rsidP="00F64ADD">
            <w:pPr>
              <w:pStyle w:val="TableParagraph"/>
              <w:numPr>
                <w:ilvl w:val="0"/>
                <w:numId w:val="15"/>
              </w:numPr>
              <w:spacing w:before="115"/>
              <w:ind w:right="7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Sketching </w:t>
            </w:r>
            <w:r w:rsidR="002A41DA" w:rsidRPr="00F64A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A41DA" w:rsidRDefault="002F7F87" w:rsidP="00F64ADD">
            <w:pPr>
              <w:pStyle w:val="TableParagraph"/>
              <w:numPr>
                <w:ilvl w:val="0"/>
                <w:numId w:val="15"/>
              </w:numPr>
              <w:spacing w:before="115"/>
              <w:ind w:right="758"/>
              <w:rPr>
                <w:rFonts w:ascii="Times New Roman" w:hAnsi="Times New Roman" w:cs="Times New Roman"/>
                <w:sz w:val="24"/>
                <w:szCs w:val="24"/>
              </w:rPr>
            </w:pPr>
            <w:r w:rsidRPr="00F64ADD">
              <w:rPr>
                <w:rFonts w:ascii="Times New Roman" w:hAnsi="Times New Roman" w:cs="Times New Roman"/>
                <w:sz w:val="24"/>
                <w:szCs w:val="24"/>
              </w:rPr>
              <w:t xml:space="preserve">Listening </w:t>
            </w:r>
            <w:r w:rsidR="004B72A8">
              <w:rPr>
                <w:rFonts w:ascii="Times New Roman" w:hAnsi="Times New Roman" w:cs="Times New Roman"/>
                <w:sz w:val="24"/>
                <w:szCs w:val="24"/>
              </w:rPr>
              <w:t>to m</w:t>
            </w:r>
            <w:r w:rsidR="002A41DA" w:rsidRPr="00F64ADD">
              <w:rPr>
                <w:rFonts w:ascii="Times New Roman" w:hAnsi="Times New Roman" w:cs="Times New Roman"/>
                <w:sz w:val="24"/>
                <w:szCs w:val="24"/>
              </w:rPr>
              <w:t>usic</w:t>
            </w:r>
          </w:p>
          <w:p w:rsidR="00D4597B" w:rsidRDefault="00CC4228" w:rsidP="00D4597B">
            <w:pPr>
              <w:pStyle w:val="TableParagraph"/>
              <w:numPr>
                <w:ilvl w:val="0"/>
                <w:numId w:val="15"/>
              </w:numPr>
              <w:spacing w:before="115"/>
              <w:ind w:right="7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Playing different </w:t>
            </w:r>
            <w:r w:rsidRPr="00CC4228">
              <w:rPr>
                <w:rFonts w:ascii="Times New Roman" w:hAnsi="Times New Roman" w:cs="Times New Roman"/>
                <w:sz w:val="24"/>
                <w:szCs w:val="24"/>
              </w:rPr>
              <w:t>sports.</w:t>
            </w:r>
          </w:p>
          <w:p w:rsidR="00D4597B" w:rsidRPr="00D4597B" w:rsidRDefault="00D4597B" w:rsidP="00D4597B">
            <w:pPr>
              <w:pStyle w:val="TableParagraph"/>
              <w:spacing w:before="115"/>
              <w:ind w:left="720" w:right="75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41DA" w:rsidRPr="00F64ADD" w:rsidRDefault="002A41D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F64ADD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Qualifications:</w:t>
            </w:r>
          </w:p>
          <w:p w:rsidR="002A41DA" w:rsidRPr="00D4597B" w:rsidRDefault="002A41DA" w:rsidP="006E6D18">
            <w:pPr>
              <w:pStyle w:val="TableParagraph"/>
              <w:numPr>
                <w:ilvl w:val="0"/>
                <w:numId w:val="4"/>
              </w:numPr>
              <w:ind w:left="-115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64AD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Bachelors in </w:t>
            </w:r>
            <w:r w:rsidR="006E6D1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Science </w:t>
            </w:r>
            <w:r w:rsidRPr="00F64ADD">
              <w:rPr>
                <w:rFonts w:asciiTheme="majorBidi" w:hAnsiTheme="majorBidi" w:cstheme="majorBidi"/>
                <w:b/>
                <w:sz w:val="24"/>
                <w:szCs w:val="24"/>
              </w:rPr>
              <w:t>-</w:t>
            </w:r>
            <w:r w:rsidRPr="00F64A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64ADD"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  <w:p w:rsidR="002A41DA" w:rsidRDefault="002A41DA" w:rsidP="00C405FA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C405FA" w:rsidRDefault="00C405FA" w:rsidP="00C405FA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C405FA" w:rsidRDefault="00C405FA" w:rsidP="00C405FA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C405FA" w:rsidRDefault="00C405FA" w:rsidP="00C405FA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C405FA" w:rsidRDefault="00C405FA" w:rsidP="00C405FA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C405FA" w:rsidRPr="00D4597B" w:rsidRDefault="00C405FA" w:rsidP="00C405FA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C405FA" w:rsidRDefault="00C405F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</w:p>
          <w:p w:rsidR="00C405FA" w:rsidRDefault="00C405F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</w:p>
          <w:p w:rsidR="00C405FA" w:rsidRDefault="00C405F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</w:p>
          <w:p w:rsidR="00C405FA" w:rsidRDefault="00C405F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</w:p>
          <w:p w:rsidR="002A41DA" w:rsidRPr="00C405FA" w:rsidRDefault="002A41D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C405FA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Languages:</w:t>
            </w:r>
          </w:p>
          <w:p w:rsidR="002A41DA" w:rsidRPr="00C405FA" w:rsidRDefault="002A41DA" w:rsidP="00CB5979">
            <w:pPr>
              <w:pStyle w:val="TableParagraph"/>
              <w:ind w:left="-115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  <w:p w:rsidR="002A41DA" w:rsidRPr="00C405FA" w:rsidRDefault="002A41DA" w:rsidP="00F64ADD">
            <w:pPr>
              <w:pStyle w:val="Table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b/>
                <w:sz w:val="24"/>
                <w:szCs w:val="24"/>
              </w:rPr>
              <w:t>Hindi</w:t>
            </w:r>
            <w:r w:rsidRPr="00C405FA">
              <w:rPr>
                <w:rFonts w:asciiTheme="majorBidi" w:hAnsiTheme="majorBidi" w:cstheme="majorBidi"/>
                <w:sz w:val="24"/>
                <w:szCs w:val="24"/>
              </w:rPr>
              <w:t>: Native</w:t>
            </w:r>
          </w:p>
          <w:p w:rsidR="002A41DA" w:rsidRPr="00C405FA" w:rsidRDefault="002A41DA" w:rsidP="00F64ADD">
            <w:pPr>
              <w:pStyle w:val="TableParagraph"/>
              <w:numPr>
                <w:ilvl w:val="0"/>
                <w:numId w:val="16"/>
              </w:numPr>
              <w:spacing w:before="1" w:line="243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b/>
                <w:sz w:val="24"/>
                <w:szCs w:val="24"/>
              </w:rPr>
              <w:t>English</w:t>
            </w: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: Fluent </w:t>
            </w:r>
          </w:p>
          <w:p w:rsidR="002A41DA" w:rsidRPr="00C405FA" w:rsidRDefault="002A41DA" w:rsidP="00F64ADD">
            <w:pPr>
              <w:pStyle w:val="TableParagraph"/>
              <w:numPr>
                <w:ilvl w:val="0"/>
                <w:numId w:val="16"/>
              </w:numPr>
              <w:spacing w:before="1" w:line="243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b/>
                <w:sz w:val="24"/>
                <w:szCs w:val="24"/>
              </w:rPr>
              <w:t>Marathi</w:t>
            </w:r>
            <w:r w:rsidRPr="00C405FA">
              <w:rPr>
                <w:rFonts w:asciiTheme="majorBidi" w:hAnsiTheme="majorBidi" w:cstheme="majorBidi"/>
                <w:sz w:val="24"/>
                <w:szCs w:val="24"/>
              </w:rPr>
              <w:t>: Basic</w:t>
            </w:r>
          </w:p>
          <w:p w:rsidR="002A41DA" w:rsidRPr="00C405FA" w:rsidRDefault="002A41DA" w:rsidP="00C405FA">
            <w:pPr>
              <w:pStyle w:val="TableParagraph"/>
              <w:numPr>
                <w:ilvl w:val="0"/>
                <w:numId w:val="16"/>
              </w:numPr>
              <w:spacing w:before="1" w:line="243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b/>
                <w:sz w:val="24"/>
                <w:szCs w:val="24"/>
              </w:rPr>
              <w:t>Konkani</w:t>
            </w:r>
            <w:r w:rsidRPr="00C405FA">
              <w:rPr>
                <w:rFonts w:asciiTheme="majorBidi" w:hAnsiTheme="majorBidi" w:cstheme="majorBidi"/>
                <w:sz w:val="24"/>
                <w:szCs w:val="24"/>
              </w:rPr>
              <w:t>: Basic</w:t>
            </w:r>
          </w:p>
          <w:p w:rsidR="002A41DA" w:rsidRPr="00C405FA" w:rsidRDefault="002A41DA" w:rsidP="00CB5979">
            <w:pPr>
              <w:pStyle w:val="TableParagraph"/>
              <w:spacing w:before="199"/>
              <w:ind w:left="-25" w:right="425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C405FA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Skills:</w:t>
            </w:r>
          </w:p>
          <w:p w:rsidR="002A41DA" w:rsidRPr="00C405FA" w:rsidRDefault="002A41DA" w:rsidP="00F64ADD">
            <w:pPr>
              <w:pStyle w:val="ListParagraph"/>
              <w:numPr>
                <w:ilvl w:val="0"/>
                <w:numId w:val="18"/>
              </w:numPr>
              <w:spacing w:line="263" w:lineRule="auto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Excellent customer service and communication skills;  </w:t>
            </w:r>
          </w:p>
          <w:p w:rsidR="002A41DA" w:rsidRPr="00C405FA" w:rsidRDefault="006E1258" w:rsidP="00F64ADD">
            <w:pPr>
              <w:pStyle w:val="ListParagraph"/>
              <w:numPr>
                <w:ilvl w:val="0"/>
                <w:numId w:val="18"/>
              </w:numPr>
              <w:spacing w:after="125" w:line="263" w:lineRule="auto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>Team l</w:t>
            </w:r>
            <w:r w:rsidR="002A41DA"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eader;  </w:t>
            </w:r>
          </w:p>
          <w:p w:rsidR="002A41DA" w:rsidRPr="00C405FA" w:rsidRDefault="002A41DA" w:rsidP="00F64ADD">
            <w:pPr>
              <w:pStyle w:val="ListParagraph"/>
              <w:numPr>
                <w:ilvl w:val="0"/>
                <w:numId w:val="18"/>
              </w:numPr>
              <w:spacing w:after="125" w:line="263" w:lineRule="auto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Strong administrative and analytical skill;  </w:t>
            </w:r>
          </w:p>
          <w:p w:rsidR="002A41DA" w:rsidRPr="00C405FA" w:rsidRDefault="002A41DA" w:rsidP="00F64ADD">
            <w:pPr>
              <w:pStyle w:val="ListParagraph"/>
              <w:numPr>
                <w:ilvl w:val="0"/>
                <w:numId w:val="18"/>
              </w:numPr>
              <w:spacing w:after="125" w:line="263" w:lineRule="auto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Excellent listening skills and willingness to learn;  </w:t>
            </w:r>
          </w:p>
          <w:p w:rsidR="002A41DA" w:rsidRPr="00C405FA" w:rsidRDefault="002A41DA" w:rsidP="00F64ADD">
            <w:pPr>
              <w:pStyle w:val="ListParagraph"/>
              <w:numPr>
                <w:ilvl w:val="0"/>
                <w:numId w:val="18"/>
              </w:numPr>
              <w:spacing w:after="125" w:line="263" w:lineRule="auto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Agility learner;  </w:t>
            </w:r>
          </w:p>
          <w:p w:rsidR="002A41DA" w:rsidRPr="00C405FA" w:rsidRDefault="002A41DA" w:rsidP="00F64ADD">
            <w:pPr>
              <w:pStyle w:val="ListParagraph"/>
              <w:numPr>
                <w:ilvl w:val="0"/>
                <w:numId w:val="18"/>
              </w:numPr>
              <w:spacing w:after="125" w:line="263" w:lineRule="auto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Flexible at working;  </w:t>
            </w:r>
          </w:p>
          <w:p w:rsidR="002A41DA" w:rsidRPr="00C405FA" w:rsidRDefault="002A41DA" w:rsidP="00F64ADD">
            <w:pPr>
              <w:pStyle w:val="ListParagraph"/>
              <w:numPr>
                <w:ilvl w:val="0"/>
                <w:numId w:val="18"/>
              </w:numPr>
              <w:spacing w:after="125" w:line="263" w:lineRule="auto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Interpersonal Skills;  </w:t>
            </w:r>
          </w:p>
          <w:p w:rsidR="002A41DA" w:rsidRPr="00C405FA" w:rsidRDefault="002A41DA" w:rsidP="00F64ADD">
            <w:pPr>
              <w:pStyle w:val="ListParagraph"/>
              <w:numPr>
                <w:ilvl w:val="0"/>
                <w:numId w:val="18"/>
              </w:numPr>
              <w:spacing w:line="263" w:lineRule="auto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Time Management.  </w:t>
            </w:r>
          </w:p>
          <w:p w:rsidR="002A41DA" w:rsidRPr="00C405FA" w:rsidRDefault="002A41DA" w:rsidP="00CB5979">
            <w:pPr>
              <w:pStyle w:val="TableParagraph"/>
              <w:tabs>
                <w:tab w:val="left" w:pos="921"/>
              </w:tabs>
              <w:spacing w:before="34"/>
              <w:ind w:left="-2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41DA" w:rsidRPr="00F64ADD" w:rsidRDefault="002A41DA" w:rsidP="006C733B">
            <w:pPr>
              <w:spacing w:after="231"/>
              <w:ind w:left="65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0" w:type="dxa"/>
          </w:tcPr>
          <w:p w:rsidR="002A41DA" w:rsidRDefault="002A41DA" w:rsidP="002A41DA">
            <w:pPr>
              <w:tabs>
                <w:tab w:val="left" w:pos="990"/>
              </w:tabs>
            </w:pPr>
          </w:p>
        </w:tc>
        <w:tc>
          <w:tcPr>
            <w:tcW w:w="7380" w:type="dxa"/>
          </w:tcPr>
          <w:p w:rsidR="002A41DA" w:rsidRPr="00677B25" w:rsidRDefault="002A41DA" w:rsidP="002A41DA">
            <w:pPr>
              <w:pStyle w:val="TableParagraph"/>
              <w:spacing w:before="4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41DA" w:rsidRPr="00677B25" w:rsidRDefault="002A41DA" w:rsidP="002A41DA">
            <w:pPr>
              <w:pStyle w:val="TableParagraph"/>
              <w:spacing w:after="15"/>
              <w:ind w:left="555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77B25">
              <w:rPr>
                <w:rFonts w:asciiTheme="majorBidi" w:hAnsiTheme="majorBidi" w:cstheme="majorBidi"/>
                <w:b/>
                <w:sz w:val="24"/>
                <w:szCs w:val="24"/>
              </w:rPr>
              <w:t>WORK EXPERIENCE</w:t>
            </w:r>
          </w:p>
          <w:p w:rsidR="002A41DA" w:rsidRPr="00677B25" w:rsidRDefault="002A41DA" w:rsidP="002A41DA">
            <w:pPr>
              <w:pStyle w:val="TableParagraph"/>
              <w:spacing w:line="20" w:lineRule="exact"/>
              <w:ind w:left="526"/>
              <w:rPr>
                <w:rFonts w:asciiTheme="majorBidi" w:hAnsiTheme="majorBidi" w:cstheme="majorBidi"/>
                <w:sz w:val="24"/>
                <w:szCs w:val="24"/>
              </w:rPr>
            </w:pPr>
            <w:r w:rsidRPr="00677B25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C01267D" wp14:editId="532E8424">
                      <wp:extent cx="4064000" cy="12700"/>
                      <wp:effectExtent l="0" t="0" r="0" b="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64000" cy="12700"/>
                                <a:chOff x="0" y="0"/>
                                <a:chExt cx="6400" cy="2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400" cy="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3B6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0A62AC" id="Group 3" o:spid="_x0000_s1026" style="width:320pt;height:1pt;mso-position-horizontal-relative:char;mso-position-vertical-relative:line" coordsize="64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">
                      <v:rect id="Rectangle 4" o:spid="_x0000_s1027" style="position:absolute;width:640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52sAA&#10;AADaAAAADwAAAGRycy9kb3ducmV2LnhtbESPzYvCMBTE78L+D+EJe9NUDypdU+muKF79YM9vm9cP&#10;bF5Kk2r2vzeC4HGYmd8w600wrbhR7xrLCmbTBARxYXXDlYLLeTdZgXAeWWNrmRT8k4NN9jFaY6rt&#10;nY90O/lKRAi7FBXU3neplK6oyaCb2o44eqXtDfoo+0rqHu8Rblo5T5KFNNhwXKixo5+aiutpMAoo&#10;3y3L69/vEPbmm+Zh2JrcnZX6HIf8C4Sn4N/hV/ugFSzgeSXeAJ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X52sAAAADaAAAADwAAAAAAAAAAAAAAAACYAgAAZHJzL2Rvd25y&#10;ZXYueG1sUEsFBgAAAAAEAAQA9QAAAIUDAAAAAA==&#10;" fillcolor="#93b6d2" stroked="f"/>
                      <w10:anchorlock/>
                    </v:group>
                  </w:pict>
                </mc:Fallback>
              </mc:AlternateContent>
            </w:r>
          </w:p>
          <w:p w:rsidR="008212DE" w:rsidRDefault="008212DE" w:rsidP="002A41DA">
            <w:pPr>
              <w:pStyle w:val="TableParagraph"/>
              <w:spacing w:before="76" w:line="273" w:lineRule="exact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 xml:space="preserve">  </w:t>
            </w:r>
          </w:p>
          <w:p w:rsidR="008212DE" w:rsidRPr="008212DE" w:rsidRDefault="008212DE" w:rsidP="00F62586">
            <w:pPr>
              <w:autoSpaceDE w:val="0"/>
              <w:autoSpaceDN w:val="0"/>
              <w:adjustRightInd w:val="0"/>
              <w:ind w:left="-115" w:hanging="9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212D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Senior Food and Beverage Server</w:t>
            </w:r>
          </w:p>
          <w:p w:rsidR="00C405FA" w:rsidRPr="006C733B" w:rsidRDefault="008212DE" w:rsidP="00F62586">
            <w:pPr>
              <w:spacing w:after="197" w:line="263" w:lineRule="auto"/>
              <w:ind w:left="-115" w:right="65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C733B">
              <w:rPr>
                <w:rFonts w:ascii="Times New Roman" w:hAnsi="Times New Roman" w:cs="Times New Roman"/>
                <w:b/>
                <w:bCs/>
                <w:sz w:val="22"/>
              </w:rPr>
              <w:t xml:space="preserve">Four Seasons Hotel | Mumbai, India </w:t>
            </w:r>
            <w:r w:rsidR="00933FAD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</w:rPr>
              <w:t>10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  <w:vertAlign w:val="superscript"/>
              </w:rPr>
              <w:t>th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E21D5E">
              <w:rPr>
                <w:rFonts w:ascii="Times New Roman" w:hAnsi="Times New Roman" w:cs="Times New Roman"/>
                <w:b/>
                <w:bCs/>
                <w:sz w:val="22"/>
              </w:rPr>
              <w:t xml:space="preserve">May </w:t>
            </w:r>
            <w:r w:rsidRPr="006C733B">
              <w:rPr>
                <w:rFonts w:ascii="Times New Roman" w:hAnsi="Times New Roman" w:cs="Times New Roman"/>
                <w:b/>
                <w:bCs/>
                <w:sz w:val="22"/>
              </w:rPr>
              <w:t>2017</w:t>
            </w:r>
            <w:r w:rsidR="00D4597B" w:rsidRPr="006C733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6C733B">
              <w:rPr>
                <w:rFonts w:ascii="Times New Roman" w:hAnsi="Times New Roman" w:cs="Times New Roman"/>
                <w:b/>
                <w:bCs/>
                <w:sz w:val="22"/>
              </w:rPr>
              <w:t>-</w:t>
            </w:r>
            <w:r w:rsidR="007C4B95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</w:rPr>
              <w:t>16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  <w:vertAlign w:val="superscript"/>
              </w:rPr>
              <w:t>th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933FAD">
              <w:rPr>
                <w:rFonts w:ascii="Times New Roman" w:hAnsi="Times New Roman" w:cs="Times New Roman"/>
                <w:b/>
                <w:bCs/>
                <w:sz w:val="22"/>
              </w:rPr>
              <w:t>August 2021)</w:t>
            </w:r>
          </w:p>
          <w:p w:rsidR="00C405FA" w:rsidRPr="00C405FA" w:rsidRDefault="00C405FA" w:rsidP="00C405FA">
            <w:pPr>
              <w:numPr>
                <w:ilvl w:val="0"/>
                <w:numId w:val="23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</w:pPr>
            <w:r w:rsidRPr="00C405F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  <w:t>Greet patrons, present menus, make recommendations and answer questions regarding food and beverages.</w:t>
            </w:r>
          </w:p>
          <w:p w:rsidR="00C405FA" w:rsidRPr="00C405FA" w:rsidRDefault="00C405FA" w:rsidP="00C405FA">
            <w:pPr>
              <w:numPr>
                <w:ilvl w:val="0"/>
                <w:numId w:val="23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</w:pPr>
            <w:r w:rsidRPr="00C405F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  <w:t>Take orders and relay to kitchen and bar staff.</w:t>
            </w:r>
          </w:p>
          <w:p w:rsidR="00C405FA" w:rsidRPr="00C405FA" w:rsidRDefault="00C405FA" w:rsidP="00C405FA">
            <w:pPr>
              <w:numPr>
                <w:ilvl w:val="0"/>
                <w:numId w:val="23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</w:pPr>
            <w:r w:rsidRPr="00C405F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  <w:t>Recommend wines that complement patrons' meals.</w:t>
            </w:r>
          </w:p>
          <w:p w:rsidR="00C405FA" w:rsidRPr="00C405FA" w:rsidRDefault="00C405FA" w:rsidP="00C405FA">
            <w:pPr>
              <w:numPr>
                <w:ilvl w:val="0"/>
                <w:numId w:val="23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</w:pPr>
            <w:r w:rsidRPr="00C405FA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  <w:t>Serve food and beverage</w:t>
            </w:r>
            <w:r w:rsidR="00890C4D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  <w:t>.</w:t>
            </w:r>
          </w:p>
          <w:p w:rsidR="00D26E54" w:rsidRDefault="008212DE" w:rsidP="00D26E54">
            <w:pPr>
              <w:numPr>
                <w:ilvl w:val="0"/>
                <w:numId w:val="23"/>
              </w:numPr>
              <w:shd w:val="clear" w:color="auto" w:fill="FFFFFF"/>
              <w:spacing w:after="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</w:pPr>
            <w:r w:rsidRPr="00C405FA">
              <w:rPr>
                <w:rFonts w:ascii="Times New Roman" w:hAnsi="Times New Roman" w:cs="Times New Roman"/>
                <w:sz w:val="24"/>
                <w:szCs w:val="24"/>
              </w:rPr>
              <w:t xml:space="preserve">Food and Beverage Server' in the In Room Dining Department and the Pool Deck for a considerable amount of </w:t>
            </w:r>
            <w:r w:rsidR="006C733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C405FA">
              <w:rPr>
                <w:rFonts w:ascii="Times New Roman" w:hAnsi="Times New Roman" w:cs="Times New Roman"/>
                <w:sz w:val="24"/>
                <w:szCs w:val="24"/>
              </w:rPr>
              <w:t xml:space="preserve">years and got promoted to a </w:t>
            </w:r>
            <w:r w:rsidRPr="00C405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'Senior Food and Beverage Server'</w:t>
            </w:r>
            <w:r w:rsidR="006C733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:rsidR="00D26E54" w:rsidRPr="00D26E54" w:rsidRDefault="00D26E54" w:rsidP="00D26E54">
            <w:pPr>
              <w:shd w:val="clear" w:color="auto" w:fill="FFFFFF"/>
              <w:spacing w:after="60"/>
              <w:ind w:left="36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US"/>
              </w:rPr>
            </w:pPr>
          </w:p>
          <w:p w:rsidR="008212DE" w:rsidRPr="00D4597B" w:rsidRDefault="008212DE" w:rsidP="00F62586">
            <w:pPr>
              <w:pStyle w:val="TableParagraph"/>
              <w:spacing w:before="76" w:line="273" w:lineRule="exact"/>
              <w:ind w:left="-385" w:firstLine="155"/>
              <w:rPr>
                <w:rFonts w:asciiTheme="majorBidi" w:hAnsiTheme="majorBidi" w:cstheme="majorBidi"/>
                <w:bCs/>
                <w:i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 </w:t>
            </w:r>
            <w:r w:rsidR="00D4597B">
              <w:rPr>
                <w:rFonts w:asciiTheme="majorBidi" w:hAnsiTheme="majorBidi" w:cstheme="majorBidi"/>
                <w:b/>
                <w:iCs/>
                <w:sz w:val="24"/>
                <w:szCs w:val="24"/>
                <w:u w:val="single"/>
              </w:rPr>
              <w:t xml:space="preserve">Guest </w:t>
            </w:r>
            <w:r w:rsidRPr="00D4597B">
              <w:rPr>
                <w:rFonts w:asciiTheme="majorBidi" w:hAnsiTheme="majorBidi" w:cstheme="majorBidi"/>
                <w:b/>
                <w:iCs/>
                <w:sz w:val="24"/>
                <w:szCs w:val="24"/>
                <w:u w:val="single"/>
              </w:rPr>
              <w:t>Service Agent</w:t>
            </w:r>
          </w:p>
          <w:p w:rsidR="008212DE" w:rsidRPr="00D4597B" w:rsidRDefault="008212DE" w:rsidP="00F62586">
            <w:pPr>
              <w:spacing w:after="195" w:line="263" w:lineRule="auto"/>
              <w:ind w:left="-20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12D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C733B">
              <w:rPr>
                <w:rFonts w:ascii="Times New Roman" w:hAnsi="Times New Roman" w:cs="Times New Roman"/>
                <w:b/>
                <w:bCs/>
                <w:sz w:val="22"/>
              </w:rPr>
              <w:t xml:space="preserve">Grand Hyatt </w:t>
            </w:r>
            <w:r w:rsidR="00943F52" w:rsidRPr="006C733B">
              <w:rPr>
                <w:rFonts w:ascii="Times New Roman" w:hAnsi="Times New Roman" w:cs="Times New Roman"/>
                <w:b/>
                <w:bCs/>
                <w:sz w:val="22"/>
              </w:rPr>
              <w:t>Hotel |</w:t>
            </w:r>
            <w:r w:rsidRPr="006C733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="006C733B" w:rsidRPr="006C733B">
              <w:rPr>
                <w:rFonts w:ascii="Times New Roman" w:hAnsi="Times New Roman" w:cs="Times New Roman"/>
                <w:b/>
                <w:bCs/>
                <w:sz w:val="22"/>
              </w:rPr>
              <w:t>Mumbai, India</w:t>
            </w:r>
            <w:r w:rsidRPr="006C733B">
              <w:rPr>
                <w:rFonts w:ascii="Times New Roman" w:hAnsi="Times New Roman" w:cs="Times New Roman"/>
                <w:b/>
                <w:bCs/>
                <w:sz w:val="22"/>
              </w:rPr>
              <w:t xml:space="preserve"> (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</w:rPr>
              <w:t>20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  <w:vertAlign w:val="superscript"/>
              </w:rPr>
              <w:t>th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</w:rPr>
              <w:t xml:space="preserve"> December 2014 – 3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  <w:vertAlign w:val="superscript"/>
              </w:rPr>
              <w:t>rd</w:t>
            </w:r>
            <w:r w:rsidR="00F62586" w:rsidRPr="006C733B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6C733B">
              <w:rPr>
                <w:rFonts w:ascii="Times New Roman" w:hAnsi="Times New Roman" w:cs="Times New Roman"/>
                <w:b/>
                <w:bCs/>
                <w:sz w:val="22"/>
              </w:rPr>
              <w:t>January 2015</w:t>
            </w:r>
            <w:r w:rsidRPr="00D459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8212DE" w:rsidRPr="008212DE" w:rsidRDefault="008212DE" w:rsidP="008212DE">
            <w:pPr>
              <w:pStyle w:val="ListParagraph"/>
              <w:numPr>
                <w:ilvl w:val="0"/>
                <w:numId w:val="20"/>
              </w:numPr>
              <w:spacing w:after="197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2DE">
              <w:rPr>
                <w:rFonts w:ascii="Times New Roman" w:hAnsi="Times New Roman" w:cs="Times New Roman"/>
                <w:sz w:val="24"/>
                <w:szCs w:val="24"/>
              </w:rPr>
              <w:t xml:space="preserve">Resolve customer technical issues within the scope of existing service and help customers to solve disputes. </w:t>
            </w:r>
          </w:p>
          <w:p w:rsidR="008212DE" w:rsidRDefault="008212DE" w:rsidP="00CC4228">
            <w:pPr>
              <w:pStyle w:val="ListParagraph"/>
              <w:numPr>
                <w:ilvl w:val="0"/>
                <w:numId w:val="20"/>
              </w:numPr>
              <w:spacing w:after="197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2DE">
              <w:rPr>
                <w:rFonts w:ascii="Times New Roman" w:hAnsi="Times New Roman" w:cs="Times New Roman"/>
                <w:sz w:val="24"/>
                <w:szCs w:val="24"/>
              </w:rPr>
              <w:t>Coordinating with the insurance providers to obt</w:t>
            </w:r>
            <w:r w:rsidR="00F972EF">
              <w:rPr>
                <w:rFonts w:ascii="Times New Roman" w:hAnsi="Times New Roman" w:cs="Times New Roman"/>
                <w:sz w:val="24"/>
                <w:szCs w:val="24"/>
              </w:rPr>
              <w:t>ain quotations as per customer’s</w:t>
            </w:r>
            <w:r w:rsidRPr="008212DE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212DE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="00890C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4228" w:rsidRDefault="00CC4228" w:rsidP="00F62586">
            <w:pPr>
              <w:pStyle w:val="TableParagraph"/>
              <w:ind w:left="-115" w:right="-540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Courses and Trainings</w:t>
            </w:r>
            <w:r w:rsidRPr="00F64ADD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:</w:t>
            </w:r>
          </w:p>
          <w:p w:rsidR="00642D54" w:rsidRPr="00642D54" w:rsidRDefault="00642D54" w:rsidP="00642D54">
            <w:pPr>
              <w:pStyle w:val="TableParagraph"/>
              <w:ind w:right="-540"/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</w:p>
          <w:p w:rsidR="008212DE" w:rsidRPr="008212DE" w:rsidRDefault="0064658A" w:rsidP="006C733B">
            <w:pPr>
              <w:pStyle w:val="ListParagraph"/>
              <w:numPr>
                <w:ilvl w:val="0"/>
                <w:numId w:val="4"/>
              </w:numPr>
              <w:spacing w:after="195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Worked for short term outdoor c</w:t>
            </w:r>
            <w:r w:rsidR="008212DE" w:rsidRPr="008212DE">
              <w:rPr>
                <w:rFonts w:ascii="Times New Roman" w:hAnsi="Times New Roman" w:cs="Times New Roman"/>
                <w:sz w:val="24"/>
                <w:szCs w:val="24"/>
              </w:rPr>
              <w:t>aterings at various hotels</w:t>
            </w:r>
            <w:r w:rsidR="00EB7269">
              <w:rPr>
                <w:rFonts w:ascii="Times New Roman" w:hAnsi="Times New Roman" w:cs="Times New Roman"/>
                <w:sz w:val="24"/>
                <w:szCs w:val="24"/>
              </w:rPr>
              <w:t xml:space="preserve"> during college</w:t>
            </w:r>
            <w:r w:rsidR="00F956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12DE" w:rsidRPr="008212DE" w:rsidRDefault="008212DE" w:rsidP="008212DE">
            <w:pPr>
              <w:pStyle w:val="ListParagraph"/>
              <w:spacing w:after="195" w:line="263" w:lineRule="auto"/>
              <w:ind w:left="9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2DE" w:rsidRDefault="00557D8C" w:rsidP="00B833AD">
            <w:pPr>
              <w:pStyle w:val="ListParagraph"/>
              <w:numPr>
                <w:ilvl w:val="0"/>
                <w:numId w:val="4"/>
              </w:numPr>
              <w:spacing w:after="195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212DE" w:rsidRPr="008212DE">
              <w:rPr>
                <w:rFonts w:ascii="Times New Roman" w:hAnsi="Times New Roman" w:cs="Times New Roman"/>
                <w:sz w:val="24"/>
                <w:szCs w:val="24"/>
              </w:rPr>
              <w:t xml:space="preserve">ompleted </w:t>
            </w:r>
            <w:r w:rsidR="00B833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212DE" w:rsidRPr="008212DE">
              <w:rPr>
                <w:rFonts w:ascii="Times New Roman" w:hAnsi="Times New Roman" w:cs="Times New Roman"/>
                <w:sz w:val="24"/>
                <w:szCs w:val="24"/>
              </w:rPr>
              <w:t xml:space="preserve"> short term </w:t>
            </w:r>
            <w:r w:rsidR="00D4597B">
              <w:rPr>
                <w:rFonts w:ascii="Times New Roman" w:hAnsi="Times New Roman" w:cs="Times New Roman"/>
                <w:sz w:val="24"/>
                <w:szCs w:val="24"/>
              </w:rPr>
              <w:t xml:space="preserve">vocational </w:t>
            </w:r>
            <w:r w:rsidR="008212DE" w:rsidRPr="008212DE">
              <w:rPr>
                <w:rFonts w:ascii="Times New Roman" w:hAnsi="Times New Roman" w:cs="Times New Roman"/>
                <w:sz w:val="24"/>
                <w:szCs w:val="24"/>
              </w:rPr>
              <w:t>trainings</w:t>
            </w:r>
            <w:r w:rsidR="00D459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4228" w:rsidRDefault="00CC4228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7B" w:rsidRDefault="00D4597B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7B" w:rsidRDefault="00D4597B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7B" w:rsidRDefault="00D4597B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7B" w:rsidRDefault="00D4597B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7B" w:rsidRDefault="00D4597B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7B" w:rsidRDefault="00D4597B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7B" w:rsidRDefault="00D4597B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97B" w:rsidRPr="00CC4228" w:rsidRDefault="00D4597B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4228" w:rsidRPr="00C405FA" w:rsidRDefault="00CC4228" w:rsidP="00CC4228">
            <w:pPr>
              <w:pStyle w:val="TableParagraph"/>
              <w:ind w:right="-540"/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</w:pPr>
            <w:r w:rsidRPr="00C405FA">
              <w:rPr>
                <w:rFonts w:asciiTheme="majorBidi" w:hAnsiTheme="majorBidi" w:cstheme="majorBidi"/>
                <w:b/>
                <w:sz w:val="28"/>
                <w:szCs w:val="28"/>
                <w:u w:val="single"/>
              </w:rPr>
              <w:t>Co-curricular activities:</w:t>
            </w:r>
          </w:p>
          <w:p w:rsidR="00CC4228" w:rsidRPr="00C405FA" w:rsidRDefault="00CC4228" w:rsidP="00CC4228">
            <w:pPr>
              <w:pStyle w:val="TableParagraph"/>
              <w:ind w:right="536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4228" w:rsidRPr="00C405FA" w:rsidRDefault="00CC4228" w:rsidP="00D459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 Food and Beverage department – La Chocolat &amp; All That Jazz 2015(F.YBSc), Mishti Bengal 2016 (S.Y.BSc), Spectrum 2014 - Black and White Con-fusion and Spectrum 2015 - </w:t>
            </w:r>
            <w:proofErr w:type="spellStart"/>
            <w:r w:rsidRPr="00C405FA">
              <w:rPr>
                <w:rFonts w:asciiTheme="majorBidi" w:hAnsiTheme="majorBidi" w:cstheme="majorBidi"/>
                <w:sz w:val="24"/>
                <w:szCs w:val="24"/>
              </w:rPr>
              <w:t>Braize</w:t>
            </w:r>
            <w:proofErr w:type="spellEnd"/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proofErr w:type="spellStart"/>
            <w:r w:rsidRPr="00C405FA">
              <w:rPr>
                <w:rFonts w:asciiTheme="majorBidi" w:hAnsiTheme="majorBidi" w:cstheme="majorBidi"/>
                <w:sz w:val="24"/>
                <w:szCs w:val="24"/>
              </w:rPr>
              <w:t>Graize</w:t>
            </w:r>
            <w:proofErr w:type="spellEnd"/>
            <w:r w:rsidRPr="00C405F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CC4228" w:rsidRPr="00C405FA" w:rsidRDefault="00CC4228" w:rsidP="00CC422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4228" w:rsidRPr="00C405FA" w:rsidRDefault="00CC4228" w:rsidP="00CC422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5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Food and Beverage and department – Section Manager </w:t>
            </w:r>
          </w:p>
          <w:p w:rsidR="00CC4228" w:rsidRPr="00C405FA" w:rsidRDefault="00CC4228" w:rsidP="00CC4228">
            <w:pPr>
              <w:pStyle w:val="ListParagraph"/>
              <w:autoSpaceDE w:val="0"/>
              <w:autoSpaceDN w:val="0"/>
              <w:adjustRightInd w:val="0"/>
              <w:ind w:left="245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C405FA">
              <w:rPr>
                <w:rFonts w:asciiTheme="majorBidi" w:hAnsiTheme="majorBidi" w:cstheme="majorBidi"/>
                <w:sz w:val="24"/>
                <w:szCs w:val="24"/>
              </w:rPr>
              <w:t>Mishti</w:t>
            </w:r>
            <w:proofErr w:type="spellEnd"/>
            <w:r w:rsidRPr="00C405FA">
              <w:rPr>
                <w:rFonts w:asciiTheme="majorBidi" w:hAnsiTheme="majorBidi" w:cstheme="majorBidi"/>
                <w:sz w:val="24"/>
                <w:szCs w:val="24"/>
              </w:rPr>
              <w:t xml:space="preserve"> Bengal Theme Lunch).</w:t>
            </w:r>
          </w:p>
          <w:p w:rsidR="00D4597B" w:rsidRPr="00C405FA" w:rsidRDefault="00D4597B" w:rsidP="00CC4228">
            <w:pPr>
              <w:pStyle w:val="ListParagraph"/>
              <w:autoSpaceDE w:val="0"/>
              <w:autoSpaceDN w:val="0"/>
              <w:adjustRightInd w:val="0"/>
              <w:ind w:left="24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4228" w:rsidRPr="00C405FA" w:rsidRDefault="00CC4228" w:rsidP="00CC4228">
            <w:pPr>
              <w:spacing w:after="195" w:line="263" w:lineRule="auto"/>
              <w:ind w:left="-115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405FA">
              <w:rPr>
                <w:rFonts w:ascii="Segoe UI Symbol" w:hAnsi="Segoe UI Symbol" w:cs="Segoe UI Symbol"/>
                <w:sz w:val="24"/>
                <w:szCs w:val="24"/>
              </w:rPr>
              <w:t>➢</w:t>
            </w:r>
            <w:r w:rsidRPr="00C405FA">
              <w:rPr>
                <w:rFonts w:asciiTheme="majorBidi" w:hAnsiTheme="majorBidi" w:cstheme="majorBidi"/>
                <w:sz w:val="24"/>
                <w:szCs w:val="24"/>
              </w:rPr>
              <w:t>Four Seasons Hotel - Part of 'Bio-Bubble' and LQA Standard Nominee</w:t>
            </w:r>
            <w:r w:rsidR="008C4D1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CC4228" w:rsidRPr="00CC4228" w:rsidRDefault="00CC4228" w:rsidP="00CC422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33B" w:rsidRPr="00C405FA" w:rsidRDefault="006C733B" w:rsidP="006C733B">
            <w:pPr>
              <w:spacing w:after="211" w:line="259" w:lineRule="auto"/>
              <w:ind w:left="-25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C405F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References:</w:t>
            </w:r>
          </w:p>
          <w:p w:rsidR="006C733B" w:rsidRPr="00C405FA" w:rsidRDefault="006C733B" w:rsidP="00D97361">
            <w:pPr>
              <w:numPr>
                <w:ilvl w:val="0"/>
                <w:numId w:val="27"/>
              </w:numPr>
              <w:spacing w:after="1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Dinesh Pathak:</w:t>
            </w:r>
          </w:p>
          <w:p w:rsidR="006C733B" w:rsidRPr="00D97361" w:rsidRDefault="006C733B" w:rsidP="00D97361">
            <w:pPr>
              <w:pStyle w:val="ListParagraph"/>
              <w:spacing w:after="125"/>
              <w:jc w:val="both"/>
              <w:rPr>
                <w:rFonts w:ascii="Times New Roman" w:hAnsi="Times New Roman" w:cs="Times New Roman"/>
                <w:sz w:val="22"/>
              </w:rPr>
            </w:pPr>
            <w:r w:rsidRPr="00D97361">
              <w:rPr>
                <w:rFonts w:ascii="Times New Roman" w:hAnsi="Times New Roman" w:cs="Times New Roman"/>
                <w:sz w:val="22"/>
              </w:rPr>
              <w:t>Assistant Manager-(In Room Dining)</w:t>
            </w:r>
          </w:p>
          <w:p w:rsidR="006C733B" w:rsidRPr="00D97361" w:rsidRDefault="006C733B" w:rsidP="00D97361">
            <w:pPr>
              <w:pStyle w:val="ListParagraph"/>
              <w:spacing w:after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361">
              <w:rPr>
                <w:rFonts w:ascii="Times New Roman" w:hAnsi="Times New Roman" w:cs="Times New Roman"/>
                <w:sz w:val="24"/>
                <w:szCs w:val="24"/>
              </w:rPr>
              <w:t>Tel No</w:t>
            </w:r>
            <w:r w:rsidRPr="00D973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D97361">
              <w:rPr>
                <w:rFonts w:ascii="Times New Roman" w:hAnsi="Times New Roman" w:cs="Times New Roman"/>
                <w:sz w:val="24"/>
                <w:szCs w:val="24"/>
              </w:rPr>
              <w:t xml:space="preserve"> +91</w:t>
            </w:r>
            <w:r w:rsidR="00F972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7361">
              <w:rPr>
                <w:rFonts w:ascii="Times New Roman" w:hAnsi="Times New Roman" w:cs="Times New Roman"/>
                <w:sz w:val="24"/>
                <w:szCs w:val="24"/>
              </w:rPr>
              <w:t>9870810199.</w:t>
            </w:r>
          </w:p>
          <w:p w:rsidR="006C733B" w:rsidRDefault="006C733B" w:rsidP="00F972EF">
            <w:pPr>
              <w:numPr>
                <w:ilvl w:val="0"/>
                <w:numId w:val="27"/>
              </w:numPr>
              <w:spacing w:after="1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7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Adelaide Quinn:</w:t>
            </w:r>
          </w:p>
          <w:p w:rsidR="00F972EF" w:rsidRPr="00D97361" w:rsidRDefault="00F972EF" w:rsidP="00F972EF">
            <w:pPr>
              <w:pStyle w:val="ListParagraph"/>
              <w:spacing w:after="125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Director of restaurant and bar.</w:t>
            </w:r>
          </w:p>
          <w:p w:rsidR="00F972EF" w:rsidRPr="00F972EF" w:rsidRDefault="00F972EF" w:rsidP="00F972EF">
            <w:pPr>
              <w:spacing w:after="125"/>
              <w:ind w:left="7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7361">
              <w:rPr>
                <w:rFonts w:ascii="Times New Roman" w:hAnsi="Times New Roman" w:cs="Times New Roman"/>
                <w:sz w:val="24"/>
                <w:szCs w:val="24"/>
              </w:rPr>
              <w:t>Tel No</w:t>
            </w:r>
            <w:r w:rsidRPr="00D973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D97361">
              <w:rPr>
                <w:rFonts w:ascii="Times New Roman" w:hAnsi="Times New Roman" w:cs="Times New Roman"/>
                <w:sz w:val="24"/>
                <w:szCs w:val="24"/>
              </w:rPr>
              <w:t xml:space="preserve"> +91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9892438809</w:t>
            </w:r>
          </w:p>
          <w:p w:rsidR="00CC4228" w:rsidRPr="00CC4228" w:rsidRDefault="00CC4228" w:rsidP="00CC4228">
            <w:pPr>
              <w:spacing w:after="195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12DE" w:rsidRPr="003D0A42" w:rsidRDefault="008212DE" w:rsidP="00FC1DBC">
            <w:pPr>
              <w:spacing w:after="197" w:line="263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A41DA" w:rsidTr="008212DE">
        <w:tc>
          <w:tcPr>
            <w:tcW w:w="3690" w:type="dxa"/>
          </w:tcPr>
          <w:p w:rsidR="002A41DA" w:rsidRDefault="002A41DA" w:rsidP="002A41DA">
            <w:pPr>
              <w:pStyle w:val="TableParagraph"/>
              <w:ind w:left="20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:rsidR="002A41DA" w:rsidRDefault="002A41DA" w:rsidP="002A41DA">
            <w:pPr>
              <w:tabs>
                <w:tab w:val="left" w:pos="990"/>
              </w:tabs>
            </w:pPr>
          </w:p>
        </w:tc>
        <w:tc>
          <w:tcPr>
            <w:tcW w:w="7380" w:type="dxa"/>
          </w:tcPr>
          <w:p w:rsidR="002A41DA" w:rsidRPr="00677B25" w:rsidRDefault="002A41DA" w:rsidP="002A41DA">
            <w:pPr>
              <w:pStyle w:val="TableParagraph"/>
              <w:spacing w:before="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3117B" w:rsidRDefault="00023571" w:rsidP="000C45FF">
      <w:pPr>
        <w:tabs>
          <w:tab w:val="left" w:pos="990"/>
        </w:tabs>
      </w:pPr>
    </w:p>
    <w:p w:rsidR="002A41DA" w:rsidRDefault="002A41DA" w:rsidP="000C45FF">
      <w:pPr>
        <w:tabs>
          <w:tab w:val="left" w:pos="990"/>
        </w:tabs>
      </w:pPr>
    </w:p>
    <w:sectPr w:rsidR="002A41DA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571" w:rsidRDefault="00023571" w:rsidP="000C45FF">
      <w:r>
        <w:separator/>
      </w:r>
    </w:p>
  </w:endnote>
  <w:endnote w:type="continuationSeparator" w:id="0">
    <w:p w:rsidR="00023571" w:rsidRDefault="0002357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571" w:rsidRDefault="00023571" w:rsidP="000C45FF">
      <w:r>
        <w:separator/>
      </w:r>
    </w:p>
  </w:footnote>
  <w:footnote w:type="continuationSeparator" w:id="0">
    <w:p w:rsidR="00023571" w:rsidRDefault="0002357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311"/>
    <w:multiLevelType w:val="hybridMultilevel"/>
    <w:tmpl w:val="31481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746C"/>
    <w:multiLevelType w:val="hybridMultilevel"/>
    <w:tmpl w:val="485662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33AB3"/>
    <w:multiLevelType w:val="hybridMultilevel"/>
    <w:tmpl w:val="51800100"/>
    <w:lvl w:ilvl="0" w:tplc="7C1833FC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B3177"/>
    <w:multiLevelType w:val="hybridMultilevel"/>
    <w:tmpl w:val="BEC04FD4"/>
    <w:lvl w:ilvl="0" w:tplc="7C1833FC">
      <w:start w:val="1"/>
      <w:numFmt w:val="bullet"/>
      <w:lvlText w:val=""/>
      <w:lvlJc w:val="left"/>
      <w:pPr>
        <w:ind w:left="768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6F6C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CB7AA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44AB6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5266D4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8B538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32998E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0B6DC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A089E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647943"/>
    <w:multiLevelType w:val="hybridMultilevel"/>
    <w:tmpl w:val="DAA0BC8A"/>
    <w:lvl w:ilvl="0" w:tplc="7C1833FC">
      <w:start w:val="1"/>
      <w:numFmt w:val="bullet"/>
      <w:lvlText w:val=""/>
      <w:lvlJc w:val="left"/>
      <w:pPr>
        <w:ind w:left="60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5" w15:restartNumberingAfterBreak="0">
    <w:nsid w:val="0E423882"/>
    <w:multiLevelType w:val="hybridMultilevel"/>
    <w:tmpl w:val="0E10D142"/>
    <w:lvl w:ilvl="0" w:tplc="7C1833FC">
      <w:start w:val="1"/>
      <w:numFmt w:val="bullet"/>
      <w:lvlText w:val=""/>
      <w:lvlJc w:val="left"/>
      <w:pPr>
        <w:ind w:left="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725BC8">
      <w:start w:val="1"/>
      <w:numFmt w:val="bullet"/>
      <w:lvlText w:val="o"/>
      <w:lvlJc w:val="left"/>
      <w:pPr>
        <w:ind w:left="1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58C2F6">
      <w:start w:val="1"/>
      <w:numFmt w:val="bullet"/>
      <w:lvlText w:val="▪"/>
      <w:lvlJc w:val="left"/>
      <w:pPr>
        <w:ind w:left="2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AA8340">
      <w:start w:val="1"/>
      <w:numFmt w:val="bullet"/>
      <w:lvlText w:val="•"/>
      <w:lvlJc w:val="left"/>
      <w:pPr>
        <w:ind w:left="2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22B4EE">
      <w:start w:val="1"/>
      <w:numFmt w:val="bullet"/>
      <w:lvlText w:val="o"/>
      <w:lvlJc w:val="left"/>
      <w:pPr>
        <w:ind w:left="3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BCAD44">
      <w:start w:val="1"/>
      <w:numFmt w:val="bullet"/>
      <w:lvlText w:val="▪"/>
      <w:lvlJc w:val="left"/>
      <w:pPr>
        <w:ind w:left="4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7CA16C">
      <w:start w:val="1"/>
      <w:numFmt w:val="bullet"/>
      <w:lvlText w:val="•"/>
      <w:lvlJc w:val="left"/>
      <w:pPr>
        <w:ind w:left="4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FE9506">
      <w:start w:val="1"/>
      <w:numFmt w:val="bullet"/>
      <w:lvlText w:val="o"/>
      <w:lvlJc w:val="left"/>
      <w:pPr>
        <w:ind w:left="5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E49CA">
      <w:start w:val="1"/>
      <w:numFmt w:val="bullet"/>
      <w:lvlText w:val="▪"/>
      <w:lvlJc w:val="left"/>
      <w:pPr>
        <w:ind w:left="6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FE63A8"/>
    <w:multiLevelType w:val="hybridMultilevel"/>
    <w:tmpl w:val="BCB4CCAA"/>
    <w:lvl w:ilvl="0" w:tplc="7C1833FC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663B1"/>
    <w:multiLevelType w:val="hybridMultilevel"/>
    <w:tmpl w:val="AA5E7D54"/>
    <w:lvl w:ilvl="0" w:tplc="7C1833FC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50D45"/>
    <w:multiLevelType w:val="hybridMultilevel"/>
    <w:tmpl w:val="9754189C"/>
    <w:lvl w:ilvl="0" w:tplc="5E5AFAB6">
      <w:start w:val="1"/>
      <w:numFmt w:val="bullet"/>
      <w:lvlText w:val=""/>
      <w:lvlJc w:val="left"/>
      <w:pPr>
        <w:ind w:left="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DAB942">
      <w:start w:val="1"/>
      <w:numFmt w:val="bullet"/>
      <w:lvlText w:val="o"/>
      <w:lvlJc w:val="left"/>
      <w:pPr>
        <w:ind w:left="1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6C9A4E">
      <w:start w:val="1"/>
      <w:numFmt w:val="bullet"/>
      <w:lvlText w:val="▪"/>
      <w:lvlJc w:val="left"/>
      <w:pPr>
        <w:ind w:left="20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D094C6">
      <w:start w:val="1"/>
      <w:numFmt w:val="bullet"/>
      <w:lvlText w:val="•"/>
      <w:lvlJc w:val="left"/>
      <w:pPr>
        <w:ind w:left="27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98E6F6">
      <w:start w:val="1"/>
      <w:numFmt w:val="bullet"/>
      <w:lvlText w:val="o"/>
      <w:lvlJc w:val="left"/>
      <w:pPr>
        <w:ind w:left="35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5C3646">
      <w:start w:val="1"/>
      <w:numFmt w:val="bullet"/>
      <w:lvlText w:val="▪"/>
      <w:lvlJc w:val="left"/>
      <w:pPr>
        <w:ind w:left="4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3030F6">
      <w:start w:val="1"/>
      <w:numFmt w:val="bullet"/>
      <w:lvlText w:val="•"/>
      <w:lvlJc w:val="left"/>
      <w:pPr>
        <w:ind w:left="49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CC22DA">
      <w:start w:val="1"/>
      <w:numFmt w:val="bullet"/>
      <w:lvlText w:val="o"/>
      <w:lvlJc w:val="left"/>
      <w:pPr>
        <w:ind w:left="56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0A2D4">
      <w:start w:val="1"/>
      <w:numFmt w:val="bullet"/>
      <w:lvlText w:val="▪"/>
      <w:lvlJc w:val="left"/>
      <w:pPr>
        <w:ind w:left="63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1F3735"/>
    <w:multiLevelType w:val="hybridMultilevel"/>
    <w:tmpl w:val="435A4186"/>
    <w:lvl w:ilvl="0" w:tplc="7C1833FC">
      <w:start w:val="1"/>
      <w:numFmt w:val="bullet"/>
      <w:lvlText w:val=""/>
      <w:lvlJc w:val="left"/>
      <w:pPr>
        <w:ind w:left="60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0" w15:restartNumberingAfterBreak="0">
    <w:nsid w:val="13445A83"/>
    <w:multiLevelType w:val="hybridMultilevel"/>
    <w:tmpl w:val="1EE8F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60EB3"/>
    <w:multiLevelType w:val="multilevel"/>
    <w:tmpl w:val="1C0C67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D1F5F"/>
    <w:multiLevelType w:val="hybridMultilevel"/>
    <w:tmpl w:val="66A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A42D9"/>
    <w:multiLevelType w:val="hybridMultilevel"/>
    <w:tmpl w:val="A5B0F524"/>
    <w:lvl w:ilvl="0" w:tplc="0409000B">
      <w:start w:val="1"/>
      <w:numFmt w:val="bullet"/>
      <w:lvlText w:val=""/>
      <w:lvlJc w:val="left"/>
      <w:pPr>
        <w:ind w:left="768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6F6C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CB7AA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44AB6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5266D4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8B538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32998E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0B6DC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A089E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BF4105"/>
    <w:multiLevelType w:val="hybridMultilevel"/>
    <w:tmpl w:val="3DA2BEF4"/>
    <w:lvl w:ilvl="0" w:tplc="1B76E65E">
      <w:start w:val="1"/>
      <w:numFmt w:val="bullet"/>
      <w:lvlText w:val=""/>
      <w:lvlJc w:val="left"/>
      <w:pPr>
        <w:ind w:left="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6F6C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CB7AA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544AB6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5266D4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8B538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32998E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0B6DC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A089E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904900"/>
    <w:multiLevelType w:val="hybridMultilevel"/>
    <w:tmpl w:val="865E238C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6" w15:restartNumberingAfterBreak="0">
    <w:nsid w:val="2A2F173E"/>
    <w:multiLevelType w:val="hybridMultilevel"/>
    <w:tmpl w:val="41CA3B72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7" w15:restartNumberingAfterBreak="0">
    <w:nsid w:val="2C7536E0"/>
    <w:multiLevelType w:val="hybridMultilevel"/>
    <w:tmpl w:val="B9AA2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96DF0"/>
    <w:multiLevelType w:val="hybridMultilevel"/>
    <w:tmpl w:val="C2885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C4BE5"/>
    <w:multiLevelType w:val="hybridMultilevel"/>
    <w:tmpl w:val="8F16B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A17EC"/>
    <w:multiLevelType w:val="hybridMultilevel"/>
    <w:tmpl w:val="CA223996"/>
    <w:lvl w:ilvl="0" w:tplc="04090005">
      <w:start w:val="1"/>
      <w:numFmt w:val="bullet"/>
      <w:lvlText w:val=""/>
      <w:lvlJc w:val="left"/>
      <w:pPr>
        <w:ind w:left="1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4BA54516"/>
    <w:multiLevelType w:val="hybridMultilevel"/>
    <w:tmpl w:val="5EC8932A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53720E81"/>
    <w:multiLevelType w:val="multilevel"/>
    <w:tmpl w:val="2A8A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90075"/>
    <w:multiLevelType w:val="hybridMultilevel"/>
    <w:tmpl w:val="8DFEC44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49154D4"/>
    <w:multiLevelType w:val="hybridMultilevel"/>
    <w:tmpl w:val="26A29FB2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6D4128DB"/>
    <w:multiLevelType w:val="hybridMultilevel"/>
    <w:tmpl w:val="1BA4AD10"/>
    <w:lvl w:ilvl="0" w:tplc="7C1833FC">
      <w:start w:val="1"/>
      <w:numFmt w:val="bullet"/>
      <w:lvlText w:val=""/>
      <w:lvlJc w:val="left"/>
      <w:pPr>
        <w:ind w:left="9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6" w15:restartNumberingAfterBreak="0">
    <w:nsid w:val="7D1F6901"/>
    <w:multiLevelType w:val="hybridMultilevel"/>
    <w:tmpl w:val="15E0A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16"/>
  </w:num>
  <w:num w:numId="5">
    <w:abstractNumId w:val="8"/>
  </w:num>
  <w:num w:numId="6">
    <w:abstractNumId w:val="5"/>
  </w:num>
  <w:num w:numId="7">
    <w:abstractNumId w:val="24"/>
  </w:num>
  <w:num w:numId="8">
    <w:abstractNumId w:val="14"/>
  </w:num>
  <w:num w:numId="9">
    <w:abstractNumId w:val="20"/>
  </w:num>
  <w:num w:numId="10">
    <w:abstractNumId w:val="10"/>
  </w:num>
  <w:num w:numId="11">
    <w:abstractNumId w:val="0"/>
  </w:num>
  <w:num w:numId="12">
    <w:abstractNumId w:val="13"/>
  </w:num>
  <w:num w:numId="13">
    <w:abstractNumId w:val="17"/>
  </w:num>
  <w:num w:numId="14">
    <w:abstractNumId w:val="18"/>
  </w:num>
  <w:num w:numId="15">
    <w:abstractNumId w:val="2"/>
  </w:num>
  <w:num w:numId="16">
    <w:abstractNumId w:val="25"/>
  </w:num>
  <w:num w:numId="17">
    <w:abstractNumId w:val="3"/>
  </w:num>
  <w:num w:numId="18">
    <w:abstractNumId w:val="6"/>
  </w:num>
  <w:num w:numId="19">
    <w:abstractNumId w:val="7"/>
  </w:num>
  <w:num w:numId="20">
    <w:abstractNumId w:val="23"/>
  </w:num>
  <w:num w:numId="21">
    <w:abstractNumId w:val="26"/>
  </w:num>
  <w:num w:numId="22">
    <w:abstractNumId w:val="22"/>
  </w:num>
  <w:num w:numId="23">
    <w:abstractNumId w:val="11"/>
  </w:num>
  <w:num w:numId="24">
    <w:abstractNumId w:val="9"/>
  </w:num>
  <w:num w:numId="25">
    <w:abstractNumId w:val="4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QwNbYwMrAwNgdCMyUdpeDU4uLM/DyQAkPjWgBKPOU6LQAAAA=="/>
  </w:docVars>
  <w:rsids>
    <w:rsidRoot w:val="002A41DA"/>
    <w:rsid w:val="00002A33"/>
    <w:rsid w:val="00023571"/>
    <w:rsid w:val="00036450"/>
    <w:rsid w:val="0004665F"/>
    <w:rsid w:val="00075D84"/>
    <w:rsid w:val="00094499"/>
    <w:rsid w:val="000C45FF"/>
    <w:rsid w:val="000E3FD1"/>
    <w:rsid w:val="00106141"/>
    <w:rsid w:val="0011068F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0340"/>
    <w:rsid w:val="00281FD5"/>
    <w:rsid w:val="002A41DA"/>
    <w:rsid w:val="002F6276"/>
    <w:rsid w:val="002F7F87"/>
    <w:rsid w:val="0030481B"/>
    <w:rsid w:val="003156FC"/>
    <w:rsid w:val="003254B5"/>
    <w:rsid w:val="0037121F"/>
    <w:rsid w:val="00385CE4"/>
    <w:rsid w:val="003A6B7D"/>
    <w:rsid w:val="003B06CA"/>
    <w:rsid w:val="003D0A42"/>
    <w:rsid w:val="004071FC"/>
    <w:rsid w:val="00423CCB"/>
    <w:rsid w:val="00445947"/>
    <w:rsid w:val="004813B3"/>
    <w:rsid w:val="00496591"/>
    <w:rsid w:val="004B72A8"/>
    <w:rsid w:val="004C63E4"/>
    <w:rsid w:val="004D00F4"/>
    <w:rsid w:val="004D3011"/>
    <w:rsid w:val="005262AC"/>
    <w:rsid w:val="0054344B"/>
    <w:rsid w:val="00557D8C"/>
    <w:rsid w:val="005E2F94"/>
    <w:rsid w:val="005E39D5"/>
    <w:rsid w:val="00600670"/>
    <w:rsid w:val="0062123A"/>
    <w:rsid w:val="00642D54"/>
    <w:rsid w:val="0064658A"/>
    <w:rsid w:val="00646E75"/>
    <w:rsid w:val="006771D0"/>
    <w:rsid w:val="006B1E14"/>
    <w:rsid w:val="006C733B"/>
    <w:rsid w:val="006E1258"/>
    <w:rsid w:val="006E268D"/>
    <w:rsid w:val="006E6D18"/>
    <w:rsid w:val="006F1FC9"/>
    <w:rsid w:val="00715FCB"/>
    <w:rsid w:val="00720020"/>
    <w:rsid w:val="007347CF"/>
    <w:rsid w:val="00743101"/>
    <w:rsid w:val="007742D9"/>
    <w:rsid w:val="007775E1"/>
    <w:rsid w:val="007867A0"/>
    <w:rsid w:val="007927F5"/>
    <w:rsid w:val="007C4B95"/>
    <w:rsid w:val="00802CA0"/>
    <w:rsid w:val="008212DE"/>
    <w:rsid w:val="00890C4D"/>
    <w:rsid w:val="008C4D1F"/>
    <w:rsid w:val="008F23C6"/>
    <w:rsid w:val="009260CD"/>
    <w:rsid w:val="0093042B"/>
    <w:rsid w:val="00933FAD"/>
    <w:rsid w:val="00943F52"/>
    <w:rsid w:val="00952C25"/>
    <w:rsid w:val="00955448"/>
    <w:rsid w:val="0098419A"/>
    <w:rsid w:val="0098462E"/>
    <w:rsid w:val="00993476"/>
    <w:rsid w:val="00A2118D"/>
    <w:rsid w:val="00A3609F"/>
    <w:rsid w:val="00AA5F2A"/>
    <w:rsid w:val="00AD76E2"/>
    <w:rsid w:val="00B20152"/>
    <w:rsid w:val="00B359E4"/>
    <w:rsid w:val="00B57D98"/>
    <w:rsid w:val="00B70850"/>
    <w:rsid w:val="00B833AD"/>
    <w:rsid w:val="00BA1D92"/>
    <w:rsid w:val="00C066B6"/>
    <w:rsid w:val="00C37BA1"/>
    <w:rsid w:val="00C405FA"/>
    <w:rsid w:val="00C4674C"/>
    <w:rsid w:val="00C506CF"/>
    <w:rsid w:val="00C72BED"/>
    <w:rsid w:val="00C9578B"/>
    <w:rsid w:val="00C97B21"/>
    <w:rsid w:val="00CA21E8"/>
    <w:rsid w:val="00CB0055"/>
    <w:rsid w:val="00CB12E8"/>
    <w:rsid w:val="00CB5979"/>
    <w:rsid w:val="00CC15C0"/>
    <w:rsid w:val="00CC4228"/>
    <w:rsid w:val="00D2522B"/>
    <w:rsid w:val="00D26E54"/>
    <w:rsid w:val="00D422DE"/>
    <w:rsid w:val="00D4597B"/>
    <w:rsid w:val="00D5459D"/>
    <w:rsid w:val="00D72FBD"/>
    <w:rsid w:val="00D97361"/>
    <w:rsid w:val="00DA1F4D"/>
    <w:rsid w:val="00DB73F5"/>
    <w:rsid w:val="00DD172A"/>
    <w:rsid w:val="00E21D5E"/>
    <w:rsid w:val="00E25A26"/>
    <w:rsid w:val="00E4381A"/>
    <w:rsid w:val="00E55D74"/>
    <w:rsid w:val="00E60884"/>
    <w:rsid w:val="00E82DD7"/>
    <w:rsid w:val="00EB2259"/>
    <w:rsid w:val="00EB7269"/>
    <w:rsid w:val="00F54BF6"/>
    <w:rsid w:val="00F60274"/>
    <w:rsid w:val="00F62586"/>
    <w:rsid w:val="00F64ADD"/>
    <w:rsid w:val="00F77FB9"/>
    <w:rsid w:val="00F95662"/>
    <w:rsid w:val="00F972EF"/>
    <w:rsid w:val="00FB068F"/>
    <w:rsid w:val="00FC1DBC"/>
    <w:rsid w:val="00F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TableParagraph">
    <w:name w:val="Table Paragraph"/>
    <w:basedOn w:val="Normal"/>
    <w:uiPriority w:val="1"/>
    <w:qFormat/>
    <w:rsid w:val="002A41DA"/>
    <w:pPr>
      <w:widowControl w:val="0"/>
      <w:autoSpaceDE w:val="0"/>
      <w:autoSpaceDN w:val="0"/>
    </w:pPr>
    <w:rPr>
      <w:rFonts w:ascii="Carlito" w:eastAsia="Carlito" w:hAnsi="Carlito" w:cs="Carlito"/>
      <w:sz w:val="22"/>
      <w:lang w:eastAsia="en-US"/>
    </w:rPr>
  </w:style>
  <w:style w:type="paragraph" w:styleId="ListParagraph">
    <w:name w:val="List Paragraph"/>
    <w:basedOn w:val="Normal"/>
    <w:uiPriority w:val="1"/>
    <w:qFormat/>
    <w:rsid w:val="002A41DA"/>
    <w:pPr>
      <w:ind w:left="720"/>
      <w:contextualSpacing/>
    </w:pPr>
  </w:style>
  <w:style w:type="paragraph" w:customStyle="1" w:styleId="Default">
    <w:name w:val="Default"/>
    <w:rsid w:val="00FC1DB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heldon.coutinho@rediff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dy.OSCDUBAI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B2F76D6-D3BF-4111-96B3-CEC8DCFC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2021-08-03T10:35:00Z</dcterms:created>
  <dcterms:modified xsi:type="dcterms:W3CDTF">2021-08-04T07:59:00Z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